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2B0CC191" w14:textId="77777777">
        <w:tc>
          <w:tcPr>
            <w:tcW w:w="173" w:type="dxa"/>
            <w:shd w:val="clear" w:color="auto" w:fill="9D90A0" w:themeFill="accent6"/>
          </w:tcPr>
          <w:p w14:paraId="35457978" w14:textId="77777777" w:rsidR="009C1A99" w:rsidRDefault="009C1A99"/>
        </w:tc>
        <w:tc>
          <w:tcPr>
            <w:tcW w:w="352" w:type="dxa"/>
          </w:tcPr>
          <w:p w14:paraId="4551C5CA" w14:textId="77777777" w:rsidR="009C1A99" w:rsidRDefault="009C1A99"/>
        </w:tc>
        <w:tc>
          <w:tcPr>
            <w:tcW w:w="10275" w:type="dxa"/>
          </w:tcPr>
          <w:p w14:paraId="6D1D9E03" w14:textId="596922C4" w:rsidR="009C1A99" w:rsidRDefault="00246CC7">
            <w:pPr>
              <w:pStyle w:val="Heading1"/>
            </w:pPr>
            <w:r>
              <w:t>Summary</w:t>
            </w:r>
          </w:p>
          <w:sdt>
            <w:sdtPr>
              <w:id w:val="9459735"/>
              <w:placeholder>
                <w:docPart w:val="CBEC8C3212BA064DBF5E4B1E0048F0A1"/>
              </w:placeholder>
            </w:sdtPr>
            <w:sdtEndPr/>
            <w:sdtContent>
              <w:p w14:paraId="3FEE1D10" w14:textId="786886E0" w:rsidR="00245242" w:rsidRDefault="00CC6346" w:rsidP="00245242">
                <w:pPr>
                  <w:pStyle w:val="BodyText"/>
                  <w:numPr>
                    <w:ilvl w:val="0"/>
                    <w:numId w:val="11"/>
                  </w:numPr>
                </w:pPr>
                <w:r>
                  <w:t xml:space="preserve">Computer </w:t>
                </w:r>
                <w:r w:rsidR="00A57641">
                  <w:t xml:space="preserve">User </w:t>
                </w:r>
                <w:r>
                  <w:t>Support and Website Management professional with a s</w:t>
                </w:r>
                <w:r w:rsidR="00245242">
                  <w:t>trong proficiency in performing general computer, printer, and VoIP (Voice over internet Protocol) troubleshooting and routine maintenance.</w:t>
                </w:r>
              </w:p>
              <w:p w14:paraId="30E8A9DD" w14:textId="1B1767E5" w:rsidR="00A57641" w:rsidRPr="00A57641" w:rsidRDefault="00245242" w:rsidP="00A57641">
                <w:pPr>
                  <w:pStyle w:val="BodyText"/>
                  <w:numPr>
                    <w:ilvl w:val="0"/>
                    <w:numId w:val="11"/>
                  </w:numPr>
                </w:pPr>
                <w:r w:rsidRPr="00C74FCA">
                  <w:t xml:space="preserve">Adept at </w:t>
                </w:r>
                <w:r w:rsidR="00A57641">
                  <w:t xml:space="preserve">troubleshooting using </w:t>
                </w:r>
                <w:r w:rsidR="00A57641" w:rsidRPr="00A57641">
                  <w:t xml:space="preserve">diagnostic tools such as Dell Diagnostic Tools, Norton's Antivirus Scan, the Malwarebytes Diagnostic Scan, </w:t>
                </w:r>
                <w:proofErr w:type="spellStart"/>
                <w:r w:rsidR="00A57641" w:rsidRPr="00A57641">
                  <w:t>CleanMyMac</w:t>
                </w:r>
                <w:proofErr w:type="spellEnd"/>
                <w:r w:rsidR="00A57641" w:rsidRPr="00A57641">
                  <w:t>, Windows Performance Monitor, Windows Memory Diagnostic, Disk Utility (Mac), and the Apple Hardware Test.</w:t>
                </w:r>
              </w:p>
              <w:p w14:paraId="5E0D26BA" w14:textId="3C6DA1B4" w:rsidR="00A57641" w:rsidRDefault="00A57641" w:rsidP="00A57641">
                <w:pPr>
                  <w:pStyle w:val="BodyText"/>
                  <w:numPr>
                    <w:ilvl w:val="0"/>
                    <w:numId w:val="11"/>
                  </w:numPr>
                </w:pPr>
                <w:r>
                  <w:t xml:space="preserve">Experience in working with Windows 8 and 10 as well as Mac OS X </w:t>
                </w:r>
                <w:r w:rsidR="00177476">
                  <w:t>operating</w:t>
                </w:r>
                <w:r>
                  <w:t xml:space="preserve"> systems on Dell desktops and laptops as well as MacBook Pro laptops.</w:t>
                </w:r>
              </w:p>
              <w:p w14:paraId="01DCAD49" w14:textId="39939FB0" w:rsidR="00A57641" w:rsidRPr="00177476" w:rsidRDefault="00A57641" w:rsidP="00A57641">
                <w:pPr>
                  <w:pStyle w:val="BodyText"/>
                  <w:numPr>
                    <w:ilvl w:val="0"/>
                    <w:numId w:val="11"/>
                  </w:numPr>
                  <w:rPr>
                    <w:szCs w:val="20"/>
                  </w:rPr>
                </w:pPr>
                <w:r w:rsidRPr="00177476">
                  <w:rPr>
                    <w:szCs w:val="20"/>
                  </w:rPr>
                  <w:t xml:space="preserve">Well-versed in utilizing software tools such as </w:t>
                </w:r>
                <w:r w:rsidRPr="00177476">
                  <w:rPr>
                    <w:rFonts w:cs="AppleSystemUIFont"/>
                    <w:szCs w:val="20"/>
                  </w:rPr>
                  <w:t>Automator for Mac</w:t>
                </w:r>
                <w:r w:rsidRPr="00177476">
                  <w:rPr>
                    <w:rFonts w:cs="AppleSystemUIFont"/>
                    <w:szCs w:val="20"/>
                  </w:rPr>
                  <w:t xml:space="preserve">, </w:t>
                </w:r>
                <w:r w:rsidRPr="00177476">
                  <w:rPr>
                    <w:rFonts w:cs="AppleSystemUIFont"/>
                    <w:szCs w:val="20"/>
                  </w:rPr>
                  <w:t>Terminal (Mac)</w:t>
                </w:r>
                <w:r w:rsidRPr="00177476">
                  <w:rPr>
                    <w:rFonts w:cs="AppleSystemUIFont"/>
                    <w:szCs w:val="20"/>
                  </w:rPr>
                  <w:t xml:space="preserve">, </w:t>
                </w:r>
                <w:r w:rsidRPr="00177476">
                  <w:rPr>
                    <w:rFonts w:cs="AppleSystemUIFont"/>
                    <w:szCs w:val="20"/>
                  </w:rPr>
                  <w:t>Adobe InDesign</w:t>
                </w:r>
                <w:r w:rsidRPr="00177476">
                  <w:rPr>
                    <w:rFonts w:cs="AppleSystemUIFont"/>
                    <w:szCs w:val="20"/>
                  </w:rPr>
                  <w:t>, and the Microsoft Office Suite.</w:t>
                </w:r>
              </w:p>
              <w:p w14:paraId="7D242044" w14:textId="205C470F" w:rsidR="00A57641" w:rsidRPr="00A57641" w:rsidRDefault="00A57641" w:rsidP="00A57641">
                <w:pPr>
                  <w:pStyle w:val="BodyText"/>
                  <w:numPr>
                    <w:ilvl w:val="0"/>
                    <w:numId w:val="11"/>
                  </w:numPr>
                </w:pPr>
                <w:r>
                  <w:t>Practiced in using communication tools such as Gmail (including G Suite Administration), Zoom, Slack, and Skype.</w:t>
                </w:r>
              </w:p>
              <w:p w14:paraId="7FE52D1C" w14:textId="023C21A7" w:rsidR="00245242" w:rsidRPr="00C74FCA" w:rsidRDefault="00A57641" w:rsidP="00245242">
                <w:pPr>
                  <w:pStyle w:val="BodyText"/>
                  <w:numPr>
                    <w:ilvl w:val="0"/>
                    <w:numId w:val="11"/>
                  </w:numPr>
                </w:pPr>
                <w:r>
                  <w:t xml:space="preserve">Experience in </w:t>
                </w:r>
                <w:r w:rsidR="00245242" w:rsidRPr="00C74FCA">
                  <w:t xml:space="preserve">managing vendors for </w:t>
                </w:r>
                <w:r w:rsidR="00245242">
                  <w:t>desktop computer purchasing and</w:t>
                </w:r>
                <w:r w:rsidR="00245242" w:rsidRPr="00C74FCA">
                  <w:t xml:space="preserve"> website </w:t>
                </w:r>
                <w:r w:rsidR="00245242">
                  <w:t>management</w:t>
                </w:r>
                <w:r w:rsidR="00245242" w:rsidRPr="00C74FCA">
                  <w:t>.</w:t>
                </w:r>
              </w:p>
              <w:p w14:paraId="67350501" w14:textId="47C93BD0" w:rsidR="00A555CD" w:rsidRPr="00245242" w:rsidRDefault="00A555CD" w:rsidP="00245242">
                <w:pPr>
                  <w:pStyle w:val="BodyText"/>
                  <w:numPr>
                    <w:ilvl w:val="0"/>
                    <w:numId w:val="11"/>
                  </w:numPr>
                  <w:rPr>
                    <w:bCs/>
                  </w:rPr>
                </w:pPr>
                <w:r w:rsidRPr="00245242">
                  <w:rPr>
                    <w:bCs/>
                  </w:rPr>
                  <w:t>Well-versed in increasing awareness and understanding of technical industry policies, practices, and terms.</w:t>
                </w:r>
                <w:r>
                  <w:t xml:space="preserve"> </w:t>
                </w:r>
              </w:p>
              <w:p w14:paraId="2C6E47E9" w14:textId="2E29168C" w:rsidR="00940063" w:rsidRDefault="00C34F72" w:rsidP="00A57641">
                <w:pPr>
                  <w:pStyle w:val="BodyText"/>
                  <w:numPr>
                    <w:ilvl w:val="0"/>
                    <w:numId w:val="11"/>
                  </w:numPr>
                </w:pPr>
                <w:r w:rsidRPr="00C74FCA">
                  <w:t>Experience in consulting with internal and external customers to elicit details about their technical skills</w:t>
                </w:r>
                <w:r>
                  <w:t>.</w:t>
                </w:r>
                <w:r w:rsidRPr="00C74FCA">
                  <w:t xml:space="preserve"> </w:t>
                </w:r>
              </w:p>
              <w:p w14:paraId="7952D1DF" w14:textId="769B5F35" w:rsidR="00177476" w:rsidRPr="00A57641" w:rsidRDefault="00177476" w:rsidP="00177476">
                <w:pPr>
                  <w:pStyle w:val="BodyText"/>
                  <w:numPr>
                    <w:ilvl w:val="0"/>
                    <w:numId w:val="11"/>
                  </w:numPr>
                </w:pPr>
                <w:r w:rsidRPr="00C74FCA">
                  <w:t xml:space="preserve">Solid </w:t>
                </w:r>
                <w:r>
                  <w:t>analytical</w:t>
                </w:r>
                <w:r w:rsidRPr="00C74FCA">
                  <w:t xml:space="preserve"> skills</w:t>
                </w:r>
                <w:r>
                  <w:t xml:space="preserve"> as well as</w:t>
                </w:r>
                <w:r w:rsidRPr="00C74FCA">
                  <w:t xml:space="preserve"> problem-solving abilities,</w:t>
                </w:r>
                <w:r>
                  <w:t xml:space="preserve"> and able </w:t>
                </w:r>
                <w:r w:rsidRPr="00C74FCA">
                  <w:t xml:space="preserve">to quickly </w:t>
                </w:r>
                <w:r>
                  <w:t xml:space="preserve">learn the use of </w:t>
                </w:r>
                <w:r w:rsidRPr="00A57641">
                  <w:t xml:space="preserve">new software </w:t>
                </w:r>
                <w:r>
                  <w:t>and hardware tools.</w:t>
                </w:r>
              </w:p>
              <w:p w14:paraId="70D38569" w14:textId="77777777" w:rsidR="00177476" w:rsidRDefault="00A555CD" w:rsidP="00177476">
                <w:pPr>
                  <w:pStyle w:val="BodyText"/>
                  <w:numPr>
                    <w:ilvl w:val="0"/>
                    <w:numId w:val="11"/>
                  </w:numPr>
                  <w:rPr>
                    <w:bCs/>
                  </w:rPr>
                </w:pPr>
                <w:r w:rsidRPr="00A555CD">
                  <w:rPr>
                    <w:bCs/>
                  </w:rPr>
                  <w:t xml:space="preserve">Currently studying </w:t>
                </w:r>
                <w:r w:rsidR="00A57641">
                  <w:rPr>
                    <w:bCs/>
                  </w:rPr>
                  <w:t>F</w:t>
                </w:r>
                <w:r w:rsidRPr="00A555CD">
                  <w:rPr>
                    <w:bCs/>
                  </w:rPr>
                  <w:t>ront-</w:t>
                </w:r>
                <w:r w:rsidR="00A57641">
                  <w:rPr>
                    <w:bCs/>
                  </w:rPr>
                  <w:t>E</w:t>
                </w:r>
                <w:r w:rsidRPr="00A555CD">
                  <w:rPr>
                    <w:bCs/>
                  </w:rPr>
                  <w:t xml:space="preserve">nd </w:t>
                </w:r>
                <w:r w:rsidR="00A57641">
                  <w:rPr>
                    <w:bCs/>
                  </w:rPr>
                  <w:t>W</w:t>
                </w:r>
                <w:r w:rsidRPr="00A555CD">
                  <w:rPr>
                    <w:bCs/>
                  </w:rPr>
                  <w:t xml:space="preserve">eb </w:t>
                </w:r>
                <w:r w:rsidR="00A57641">
                  <w:rPr>
                    <w:bCs/>
                  </w:rPr>
                  <w:t>D</w:t>
                </w:r>
                <w:r w:rsidRPr="00A555CD">
                  <w:rPr>
                    <w:bCs/>
                  </w:rPr>
                  <w:t>evelopment</w:t>
                </w:r>
                <w:r w:rsidR="00A57641">
                  <w:rPr>
                    <w:bCs/>
                  </w:rPr>
                  <w:t xml:space="preserve"> and Responsive Web Design</w:t>
                </w:r>
                <w:r w:rsidRPr="00A555CD">
                  <w:rPr>
                    <w:bCs/>
                  </w:rPr>
                  <w:t>, focusing on languages such as HTML and CSS</w:t>
                </w:r>
                <w:r w:rsidR="00177476">
                  <w:rPr>
                    <w:bCs/>
                  </w:rPr>
                  <w:t>.</w:t>
                </w:r>
              </w:p>
              <w:p w14:paraId="1E75DF85" w14:textId="35D4FFF8" w:rsidR="009C1A99" w:rsidRPr="00177476" w:rsidRDefault="00177476" w:rsidP="00177476">
                <w:pPr>
                  <w:pStyle w:val="BodyText"/>
                  <w:numPr>
                    <w:ilvl w:val="0"/>
                    <w:numId w:val="11"/>
                  </w:numPr>
                  <w:rPr>
                    <w:bCs/>
                  </w:rPr>
                </w:pPr>
                <w:r w:rsidRPr="00177476">
                  <w:rPr>
                    <w:bCs/>
                  </w:rPr>
                  <w:t>Utilized</w:t>
                </w:r>
                <w:r w:rsidR="00A57641" w:rsidRPr="00177476">
                  <w:rPr>
                    <w:bCs/>
                  </w:rPr>
                  <w:t xml:space="preserve"> web development tools such as </w:t>
                </w:r>
                <w:r w:rsidR="00A57641" w:rsidRPr="00177476">
                  <w:rPr>
                    <w:bCs/>
                  </w:rPr>
                  <w:t>Google Chrome Developer Tools</w:t>
                </w:r>
                <w:r w:rsidR="00A57641" w:rsidRPr="00177476">
                  <w:rPr>
                    <w:bCs/>
                  </w:rPr>
                  <w:t xml:space="preserve">, Microsoft </w:t>
                </w:r>
                <w:r w:rsidR="00A57641" w:rsidRPr="00177476">
                  <w:rPr>
                    <w:bCs/>
                  </w:rPr>
                  <w:t>Visual Studio Code</w:t>
                </w:r>
                <w:r w:rsidR="00A57641" w:rsidRPr="00177476">
                  <w:rPr>
                    <w:bCs/>
                  </w:rPr>
                  <w:t xml:space="preserve">, and </w:t>
                </w:r>
                <w:r w:rsidR="00A57641" w:rsidRPr="00177476">
                  <w:rPr>
                    <w:bCs/>
                  </w:rPr>
                  <w:t>GitHub</w:t>
                </w:r>
                <w:r w:rsidRPr="00177476">
                  <w:rPr>
                    <w:bCs/>
                  </w:rPr>
                  <w:t xml:space="preserve"> to code and </w:t>
                </w:r>
                <w:r w:rsidR="00A0773B">
                  <w:rPr>
                    <w:bCs/>
                  </w:rPr>
                  <w:t>extensively</w:t>
                </w:r>
                <w:r w:rsidRPr="00177476">
                  <w:rPr>
                    <w:bCs/>
                  </w:rPr>
                  <w:t xml:space="preserve"> customize an HTML</w:t>
                </w:r>
                <w:r w:rsidR="00A0773B">
                  <w:rPr>
                    <w:bCs/>
                  </w:rPr>
                  <w:t xml:space="preserve"> and CSS</w:t>
                </w:r>
                <w:r w:rsidRPr="00177476">
                  <w:rPr>
                    <w:bCs/>
                  </w:rPr>
                  <w:t xml:space="preserve"> template for my personal CV website: </w:t>
                </w:r>
                <w:hyperlink r:id="rId7" w:history="1">
                  <w:r>
                    <w:rPr>
                      <w:rStyle w:val="Hyperlink"/>
                    </w:rPr>
                    <w:t>https://bibar7.github.io/resume/</w:t>
                  </w:r>
                </w:hyperlink>
                <w:r>
                  <w:t>.</w:t>
                </w:r>
              </w:p>
              <w:bookmarkStart w:id="0" w:name="_GoBack" w:displacedByCustomXml="next"/>
              <w:bookmarkEnd w:id="0" w:displacedByCustomXml="next"/>
            </w:sdtContent>
          </w:sdt>
        </w:tc>
      </w:tr>
      <w:tr w:rsidR="009C1A99" w14:paraId="5417931F" w14:textId="77777777">
        <w:trPr>
          <w:trHeight w:hRule="exact" w:val="288"/>
        </w:trPr>
        <w:tc>
          <w:tcPr>
            <w:tcW w:w="173" w:type="dxa"/>
          </w:tcPr>
          <w:p w14:paraId="236A9FC2" w14:textId="77777777" w:rsidR="009C1A99" w:rsidRDefault="009C1A99"/>
        </w:tc>
        <w:tc>
          <w:tcPr>
            <w:tcW w:w="352" w:type="dxa"/>
          </w:tcPr>
          <w:p w14:paraId="4C7FA546" w14:textId="77777777" w:rsidR="009C1A99" w:rsidRDefault="009C1A99"/>
        </w:tc>
        <w:tc>
          <w:tcPr>
            <w:tcW w:w="10275" w:type="dxa"/>
          </w:tcPr>
          <w:p w14:paraId="57F4596D" w14:textId="77777777" w:rsidR="009C1A99" w:rsidRDefault="009C1A99"/>
        </w:tc>
      </w:tr>
      <w:tr w:rsidR="009C1A99" w14:paraId="027074AC" w14:textId="77777777">
        <w:tc>
          <w:tcPr>
            <w:tcW w:w="173" w:type="dxa"/>
            <w:shd w:val="clear" w:color="auto" w:fill="5AA2AE" w:themeFill="accent5"/>
          </w:tcPr>
          <w:p w14:paraId="2773F503" w14:textId="77777777" w:rsidR="009C1A99" w:rsidRDefault="009C1A99"/>
        </w:tc>
        <w:tc>
          <w:tcPr>
            <w:tcW w:w="352" w:type="dxa"/>
          </w:tcPr>
          <w:p w14:paraId="268B4B62" w14:textId="77777777" w:rsidR="009C1A99" w:rsidRDefault="009C1A99"/>
        </w:tc>
        <w:tc>
          <w:tcPr>
            <w:tcW w:w="10275" w:type="dxa"/>
          </w:tcPr>
          <w:p w14:paraId="48D7B988" w14:textId="77777777" w:rsidR="00C74FCA" w:rsidRDefault="00A87D11" w:rsidP="00C74FCA">
            <w:pPr>
              <w:pStyle w:val="Heading1"/>
            </w:pPr>
            <w:r>
              <w:t>Experience</w:t>
            </w:r>
          </w:p>
          <w:p w14:paraId="16F56276" w14:textId="4FA31951" w:rsidR="009C1A99" w:rsidRDefault="003B1787" w:rsidP="00CC6346">
            <w:pPr>
              <w:pStyle w:val="Heading2"/>
              <w:tabs>
                <w:tab w:val="clear" w:pos="5760"/>
                <w:tab w:val="left" w:pos="5769"/>
                <w:tab w:val="left" w:pos="8109"/>
                <w:tab w:val="left" w:pos="9246"/>
              </w:tabs>
            </w:pPr>
            <w:sdt>
              <w:sdtPr>
                <w:id w:val="9459739"/>
                <w:placeholder>
                  <w:docPart w:val="F5AAF64F530DCC4D8F4A0C26F4D0CAF7"/>
                </w:placeholder>
              </w:sdtPr>
              <w:sdtEndPr/>
              <w:sdtContent>
                <w:r w:rsidR="00C74FCA" w:rsidRPr="00C74FCA">
                  <w:t>MYTA Technologies, Bethesda, MD</w:t>
                </w:r>
              </w:sdtContent>
            </w:sdt>
            <w:r w:rsidR="00C74FCA">
              <w:t xml:space="preserve">     </w:t>
            </w:r>
            <w:r w:rsidR="00A87D11">
              <w:tab/>
            </w:r>
            <w:r w:rsidR="00C74FCA" w:rsidRPr="00C74FCA">
              <w:t xml:space="preserve"> </w:t>
            </w:r>
            <w:r w:rsidR="00CC6346">
              <w:tab/>
              <w:t xml:space="preserve">      </w:t>
            </w:r>
            <w:r w:rsidR="00CC6346" w:rsidRPr="00C74FCA">
              <w:t xml:space="preserve">06/2016 to </w:t>
            </w:r>
            <w:r w:rsidR="00CC6346">
              <w:t>05/2019</w:t>
            </w:r>
          </w:p>
          <w:p w14:paraId="3F0F1FC1" w14:textId="1F9302A3" w:rsidR="00CC6346" w:rsidRPr="00CC6346" w:rsidRDefault="00CC6346" w:rsidP="00CC6346">
            <w:pPr>
              <w:pStyle w:val="BodyText"/>
              <w:rPr>
                <w:i/>
                <w:iCs/>
              </w:rPr>
            </w:pPr>
            <w:r w:rsidRPr="00CC6346">
              <w:rPr>
                <w:i/>
                <w:iCs/>
              </w:rPr>
              <w:t>Technical Support and Social Media Marketing Specialist</w:t>
            </w:r>
          </w:p>
          <w:p w14:paraId="130E59E0" w14:textId="0E10A7BD" w:rsidR="00A0773B" w:rsidRDefault="00A0773B" w:rsidP="00A0773B">
            <w:pPr>
              <w:pStyle w:val="ListParagraph"/>
              <w:numPr>
                <w:ilvl w:val="0"/>
                <w:numId w:val="16"/>
              </w:numPr>
              <w:ind w:left="549"/>
            </w:pPr>
            <w:r>
              <w:t xml:space="preserve">Provided technical support to the Recruiting Team such as </w:t>
            </w:r>
            <w:r w:rsidRPr="00A0773B">
              <w:t xml:space="preserve">ordering, setting up, updating, troubleshooting, and repairing Dell personal computers (PCs) running Microsoft Windows 8 and 10 operating systems as needed. </w:t>
            </w:r>
          </w:p>
          <w:p w14:paraId="1E02D214" w14:textId="77777777" w:rsidR="00A0773B" w:rsidRDefault="00A0773B" w:rsidP="00A0773B">
            <w:pPr>
              <w:pStyle w:val="ListParagraph"/>
              <w:numPr>
                <w:ilvl w:val="0"/>
                <w:numId w:val="16"/>
              </w:numPr>
              <w:ind w:left="549"/>
            </w:pPr>
            <w:r>
              <w:t>I</w:t>
            </w:r>
            <w:r w:rsidRPr="00A0773B">
              <w:t>nstall</w:t>
            </w:r>
            <w:r>
              <w:t xml:space="preserve">ed </w:t>
            </w:r>
            <w:r w:rsidRPr="00A0773B">
              <w:t>and manag</w:t>
            </w:r>
            <w:r>
              <w:t>ed</w:t>
            </w:r>
            <w:r w:rsidRPr="00A0773B">
              <w:t xml:space="preserve"> Norton antivirus software accounts</w:t>
            </w:r>
            <w:r>
              <w:t>.</w:t>
            </w:r>
          </w:p>
          <w:p w14:paraId="23D80045" w14:textId="77777777" w:rsidR="00A0773B" w:rsidRDefault="00A0773B" w:rsidP="00A0773B">
            <w:pPr>
              <w:pStyle w:val="ListParagraph"/>
              <w:numPr>
                <w:ilvl w:val="0"/>
                <w:numId w:val="16"/>
              </w:numPr>
              <w:ind w:left="549"/>
            </w:pPr>
            <w:r>
              <w:lastRenderedPageBreak/>
              <w:t>Tested</w:t>
            </w:r>
            <w:r w:rsidRPr="00A0773B">
              <w:t xml:space="preserve"> and repai</w:t>
            </w:r>
            <w:r>
              <w:t>red</w:t>
            </w:r>
            <w:r w:rsidRPr="00A0773B">
              <w:t>/replacing Dell PC hardware (both monitors and computers)</w:t>
            </w:r>
            <w:r>
              <w:t>.</w:t>
            </w:r>
          </w:p>
          <w:p w14:paraId="70DBAD79" w14:textId="77777777" w:rsidR="00A0773B" w:rsidRDefault="00A0773B" w:rsidP="00A0773B">
            <w:pPr>
              <w:pStyle w:val="ListParagraph"/>
              <w:numPr>
                <w:ilvl w:val="0"/>
                <w:numId w:val="16"/>
              </w:numPr>
              <w:ind w:left="549"/>
            </w:pPr>
            <w:r w:rsidRPr="00A0773B">
              <w:t>Troubleshot and resolved issues with MFC Brother printers and Cisco SPA504G VoIP (Voice over Internet Protocol) phones.</w:t>
            </w:r>
          </w:p>
          <w:p w14:paraId="3395FCD0" w14:textId="38D8BDAA" w:rsidR="00A0773B" w:rsidRDefault="00A0773B" w:rsidP="00A0773B">
            <w:pPr>
              <w:pStyle w:val="ListParagraph"/>
              <w:numPr>
                <w:ilvl w:val="0"/>
                <w:numId w:val="16"/>
              </w:numPr>
              <w:ind w:left="549"/>
            </w:pPr>
            <w:r>
              <w:t>Performed</w:t>
            </w:r>
            <w:r w:rsidRPr="00A0773B">
              <w:t xml:space="preserve"> </w:t>
            </w:r>
            <w:r>
              <w:t xml:space="preserve">the </w:t>
            </w:r>
            <w:r w:rsidRPr="00A0773B">
              <w:t xml:space="preserve">troubleshooting </w:t>
            </w:r>
            <w:r>
              <w:t xml:space="preserve">of personal computers </w:t>
            </w:r>
            <w:r w:rsidRPr="00A0773B">
              <w:t>using diagnostic tools such as Dell Diagnostic Tools, Norton's Antivirus Scan, the Malwarebytes Diagnostic Scan, Windows Performance Monitor, and Windows Memory Diagnostic.</w:t>
            </w:r>
          </w:p>
          <w:p w14:paraId="6DF0EC09" w14:textId="6023F5E5" w:rsidR="00A0773B" w:rsidRDefault="00A0773B" w:rsidP="00A0773B">
            <w:pPr>
              <w:pStyle w:val="ListParagraph"/>
              <w:numPr>
                <w:ilvl w:val="0"/>
                <w:numId w:val="16"/>
              </w:numPr>
              <w:ind w:left="549"/>
            </w:pPr>
            <w:r>
              <w:t>Conducted</w:t>
            </w:r>
            <w:r w:rsidRPr="00A0773B">
              <w:t xml:space="preserve"> some light G Suite administration, including the management of </w:t>
            </w:r>
            <w:r w:rsidRPr="00A0773B">
              <w:t>Gmail</w:t>
            </w:r>
            <w:r w:rsidRPr="00A0773B">
              <w:t xml:space="preserve"> groups and the addition and deletion of internal employee email accounts.</w:t>
            </w:r>
          </w:p>
          <w:p w14:paraId="2A782745" w14:textId="77777777" w:rsidR="00A0773B" w:rsidRDefault="00A0773B" w:rsidP="00A0773B">
            <w:pPr>
              <w:pStyle w:val="ListParagraph"/>
              <w:numPr>
                <w:ilvl w:val="0"/>
                <w:numId w:val="16"/>
              </w:numPr>
              <w:ind w:left="549"/>
            </w:pPr>
            <w:r w:rsidRPr="00A0773B">
              <w:t>Managed vendors for office necessities such as desktop computers, internet service management, and website management. This included selecting and securing technical hardware and software within provided company parameters.</w:t>
            </w:r>
          </w:p>
          <w:p w14:paraId="40A90D3F" w14:textId="77777777" w:rsidR="00A0773B" w:rsidRDefault="00A0773B" w:rsidP="00A0773B">
            <w:pPr>
              <w:pStyle w:val="ListParagraph"/>
              <w:numPr>
                <w:ilvl w:val="0"/>
                <w:numId w:val="16"/>
              </w:numPr>
              <w:ind w:left="549"/>
            </w:pPr>
            <w:r w:rsidRPr="00A0773B">
              <w:t>Researched technical news and industry practices using tools such as RSS feeds to share both on social media as well as with the recruiting team, thereby increasing awareness and understanding of IT policies, practices, and terminology.</w:t>
            </w:r>
          </w:p>
          <w:p w14:paraId="3342591C" w14:textId="77777777" w:rsidR="00A0773B" w:rsidRDefault="00A0773B" w:rsidP="00A0773B">
            <w:pPr>
              <w:pStyle w:val="ListParagraph"/>
              <w:numPr>
                <w:ilvl w:val="0"/>
                <w:numId w:val="16"/>
              </w:numPr>
              <w:ind w:left="549"/>
            </w:pPr>
            <w:r w:rsidRPr="00A0773B">
              <w:t>Carried out general website management via WordPress</w:t>
            </w:r>
            <w:r>
              <w:t xml:space="preserve"> CMS (Content Management System)</w:t>
            </w:r>
            <w:r w:rsidRPr="00A0773B">
              <w:t>.</w:t>
            </w:r>
          </w:p>
          <w:p w14:paraId="13C96FBB" w14:textId="31D006F1" w:rsidR="00A0773B" w:rsidRDefault="00A0773B" w:rsidP="00A0773B">
            <w:pPr>
              <w:pStyle w:val="ListParagraph"/>
              <w:numPr>
                <w:ilvl w:val="0"/>
                <w:numId w:val="16"/>
              </w:numPr>
              <w:ind w:left="549"/>
            </w:pPr>
            <w:r w:rsidRPr="00A0773B">
              <w:t>Kept detailed metrics to monitor social media campaign progress.</w:t>
            </w:r>
          </w:p>
          <w:p w14:paraId="37497A0B" w14:textId="77777777" w:rsidR="00A0773B" w:rsidRDefault="00A0773B" w:rsidP="00A0773B">
            <w:pPr>
              <w:pStyle w:val="ListParagraph"/>
              <w:numPr>
                <w:ilvl w:val="0"/>
                <w:numId w:val="16"/>
              </w:numPr>
              <w:ind w:left="549"/>
            </w:pPr>
            <w:r w:rsidRPr="00A0773B">
              <w:t>Copyedited and proofread resumes of candidates for style, grammar, and clarity in Microsoft Word.</w:t>
            </w:r>
          </w:p>
          <w:p w14:paraId="0673AB75" w14:textId="77777777" w:rsidR="00A0773B" w:rsidRDefault="00A0773B" w:rsidP="00A0773B">
            <w:pPr>
              <w:pStyle w:val="ListParagraph"/>
              <w:numPr>
                <w:ilvl w:val="0"/>
                <w:numId w:val="16"/>
              </w:numPr>
              <w:ind w:left="549"/>
            </w:pPr>
            <w:r w:rsidRPr="00A0773B">
              <w:t>Created spreadsheets in Microsoft Excel for various functions such as payroll assistance and tracking performance metrics.</w:t>
            </w:r>
          </w:p>
          <w:p w14:paraId="1052F956" w14:textId="77777777" w:rsidR="00A0773B" w:rsidRDefault="00A0773B" w:rsidP="00A0773B">
            <w:pPr>
              <w:pStyle w:val="ListParagraph"/>
              <w:numPr>
                <w:ilvl w:val="0"/>
                <w:numId w:val="16"/>
              </w:numPr>
              <w:ind w:left="549"/>
            </w:pPr>
            <w:r w:rsidRPr="00A0773B">
              <w:t>Created visually appealing and professional slideshows to present to clients using MS PowerPoint.</w:t>
            </w:r>
          </w:p>
          <w:p w14:paraId="6D8FDDFE" w14:textId="57F94182" w:rsidR="00A0773B" w:rsidRPr="00A0773B" w:rsidRDefault="00A0773B" w:rsidP="00A0773B">
            <w:pPr>
              <w:pStyle w:val="ListParagraph"/>
              <w:numPr>
                <w:ilvl w:val="0"/>
                <w:numId w:val="16"/>
              </w:numPr>
              <w:ind w:left="549"/>
            </w:pPr>
            <w:r w:rsidRPr="00A0773B">
              <w:t>Consulted with candidates and recruiters to elicit details about their technical skills and translated the gathered information into the candidates’ resumes.</w:t>
            </w:r>
          </w:p>
          <w:p w14:paraId="7B5A3955" w14:textId="2B37E4AB" w:rsidR="00CA5EAF" w:rsidRDefault="00CA5EAF" w:rsidP="00CA5EAF">
            <w:pPr>
              <w:pStyle w:val="ListParagraph"/>
              <w:numPr>
                <w:ilvl w:val="0"/>
                <w:numId w:val="16"/>
              </w:numPr>
              <w:ind w:left="549"/>
            </w:pPr>
            <w:r w:rsidRPr="00CA5EAF">
              <w:t xml:space="preserve">Managed official company social media accounts </w:t>
            </w:r>
            <w:r w:rsidR="00A0773B">
              <w:t xml:space="preserve">on </w:t>
            </w:r>
            <w:r w:rsidRPr="00CA5EAF">
              <w:t>LinkedIn and Twitter by curating content, creating posts, maintaining posting schedules, and interacting with online consumers.</w:t>
            </w:r>
          </w:p>
          <w:p w14:paraId="7A442707" w14:textId="77777777" w:rsidR="00CA5EAF" w:rsidRDefault="00CA5EAF" w:rsidP="00CA5EAF">
            <w:pPr>
              <w:pStyle w:val="ListParagraph"/>
              <w:numPr>
                <w:ilvl w:val="0"/>
                <w:numId w:val="16"/>
              </w:numPr>
              <w:ind w:left="549"/>
            </w:pPr>
            <w:r w:rsidRPr="00CA5EAF">
              <w:t>Adjusted tactics (content, targeted audience, and hashtags) periodically, depending on whether metrics had met the established goals. </w:t>
            </w:r>
          </w:p>
          <w:p w14:paraId="1FE85634" w14:textId="77777777" w:rsidR="00CA5EAF" w:rsidRPr="00CA5EAF" w:rsidRDefault="00CA5EAF" w:rsidP="00CA5EAF">
            <w:pPr>
              <w:pStyle w:val="ListParagraph"/>
              <w:ind w:left="549"/>
            </w:pPr>
          </w:p>
          <w:p w14:paraId="619593F6" w14:textId="6F623517" w:rsidR="009C1A99" w:rsidRDefault="003B1787" w:rsidP="00CC6346">
            <w:pPr>
              <w:pStyle w:val="Heading2"/>
              <w:tabs>
                <w:tab w:val="left" w:pos="8034"/>
              </w:tabs>
            </w:pPr>
            <w:sdt>
              <w:sdtPr>
                <w:id w:val="9459744"/>
                <w:placeholder>
                  <w:docPart w:val="C2D5F15EFDB93C46ABAE8AF57FE118F7"/>
                </w:placeholder>
              </w:sdtPr>
              <w:sdtEndPr/>
              <w:sdtContent>
                <w:r w:rsidR="00C74FCA" w:rsidRPr="00C74FCA">
                  <w:t>Duke Ellington School of the Arts, Washington, DC</w:t>
                </w:r>
              </w:sdtContent>
            </w:sdt>
            <w:r w:rsidR="00A87D11">
              <w:tab/>
            </w:r>
            <w:r w:rsidR="00CC6346">
              <w:tab/>
              <w:t xml:space="preserve">       </w:t>
            </w:r>
            <w:r w:rsidR="00CC6346" w:rsidRPr="00C74FCA">
              <w:t>07/2015 to 09/2015</w:t>
            </w:r>
          </w:p>
          <w:sdt>
            <w:sdtPr>
              <w:id w:val="9459745"/>
              <w:placeholder>
                <w:docPart w:val="7076D657319E4C41BE8B05BAF131F0CC"/>
              </w:placeholder>
            </w:sdtPr>
            <w:sdtEndPr/>
            <w:sdtContent>
              <w:p w14:paraId="425A288C" w14:textId="77777777" w:rsidR="00C74FCA" w:rsidRPr="00C74FCA" w:rsidRDefault="00C74FCA" w:rsidP="00C74FCA">
                <w:pPr>
                  <w:pStyle w:val="BodyText"/>
                  <w:numPr>
                    <w:ilvl w:val="0"/>
                    <w:numId w:val="12"/>
                  </w:numPr>
                </w:pPr>
                <w:r w:rsidRPr="00C74FCA">
                  <w:t>Compiled, integrated, and presented information on other U.S. art schools in comparison to Duke Ellington School of the Arts.</w:t>
                </w:r>
              </w:p>
              <w:p w14:paraId="7C8D1CF4" w14:textId="77777777" w:rsidR="009155BE" w:rsidRDefault="00C74FCA" w:rsidP="00CA5EAF">
                <w:pPr>
                  <w:pStyle w:val="BodyText"/>
                  <w:numPr>
                    <w:ilvl w:val="0"/>
                    <w:numId w:val="12"/>
                  </w:numPr>
                </w:pPr>
                <w:r w:rsidRPr="00C74FCA">
                  <w:t>Formatted database</w:t>
                </w:r>
                <w:r w:rsidR="00CA5EAF">
                  <w:t xml:space="preserve">s (using MS </w:t>
                </w:r>
                <w:r w:rsidR="00A555CD">
                  <w:t>Excel</w:t>
                </w:r>
                <w:r w:rsidR="00CA5EAF">
                  <w:t>)</w:t>
                </w:r>
                <w:r w:rsidRPr="00C74FCA">
                  <w:t>, entered and organized data, and prepared meeting materials.</w:t>
                </w:r>
              </w:p>
              <w:p w14:paraId="7B637A65" w14:textId="484AE702" w:rsidR="00C74FCA" w:rsidRDefault="003B1787" w:rsidP="009155BE">
                <w:pPr>
                  <w:pStyle w:val="BodyText"/>
                  <w:ind w:left="360"/>
                </w:pPr>
              </w:p>
            </w:sdtContent>
          </w:sdt>
          <w:p w14:paraId="325B769E" w14:textId="1FD6E6C0" w:rsidR="009C1A99" w:rsidRDefault="00C74FCA">
            <w:pPr>
              <w:pStyle w:val="Heading2"/>
            </w:pPr>
            <w:r w:rsidRPr="00C74FCA">
              <w:t>George Washington Police Department, Washington, DC</w:t>
            </w:r>
            <w:r w:rsidR="00A87D11">
              <w:tab/>
            </w:r>
            <w:r w:rsidR="00CC6346">
              <w:t xml:space="preserve">                                                </w:t>
            </w:r>
            <w:r w:rsidRPr="00C74FCA">
              <w:t>09/2013 to 03/2015</w:t>
            </w:r>
          </w:p>
          <w:sdt>
            <w:sdtPr>
              <w:id w:val="9459747"/>
              <w:placeholder>
                <w:docPart w:val="7A61735898167F4EAFFE1993E5692BFC"/>
              </w:placeholder>
            </w:sdtPr>
            <w:sdtEndPr/>
            <w:sdtContent>
              <w:p w14:paraId="79E26409" w14:textId="77777777" w:rsidR="00C74FCA" w:rsidRPr="00C74FCA" w:rsidRDefault="00C74FCA" w:rsidP="00C74FCA">
                <w:pPr>
                  <w:pStyle w:val="BodyText"/>
                  <w:numPr>
                    <w:ilvl w:val="0"/>
                    <w:numId w:val="13"/>
                  </w:numPr>
                </w:pPr>
                <w:r w:rsidRPr="00C74FCA">
                  <w:t>Demonstrated excellent communication, organizational, and conflict resolutions skills while working independently and maintaining confidentiality.</w:t>
                </w:r>
              </w:p>
              <w:p w14:paraId="7D24A8E6" w14:textId="77777777" w:rsidR="009C1A99" w:rsidRDefault="00C74FCA" w:rsidP="00C74FCA">
                <w:pPr>
                  <w:pStyle w:val="BodyText"/>
                  <w:numPr>
                    <w:ilvl w:val="0"/>
                    <w:numId w:val="13"/>
                  </w:numPr>
                </w:pPr>
                <w:r w:rsidRPr="00C74FCA">
                  <w:t>Responded to questions concerning dormitory policies and procedures and escalated inquires to the appropriate department as necessary.</w:t>
                </w:r>
              </w:p>
            </w:sdtContent>
          </w:sdt>
        </w:tc>
      </w:tr>
      <w:tr w:rsidR="00CC6346" w14:paraId="70001E9B" w14:textId="77777777">
        <w:tc>
          <w:tcPr>
            <w:tcW w:w="173" w:type="dxa"/>
            <w:shd w:val="clear" w:color="auto" w:fill="5AA2AE" w:themeFill="accent5"/>
          </w:tcPr>
          <w:p w14:paraId="40C321F7" w14:textId="77777777" w:rsidR="00CC6346" w:rsidRDefault="00CC6346"/>
        </w:tc>
        <w:tc>
          <w:tcPr>
            <w:tcW w:w="352" w:type="dxa"/>
          </w:tcPr>
          <w:p w14:paraId="18FACC1C" w14:textId="77777777" w:rsidR="00CC6346" w:rsidRDefault="00CC6346"/>
        </w:tc>
        <w:tc>
          <w:tcPr>
            <w:tcW w:w="10275" w:type="dxa"/>
          </w:tcPr>
          <w:p w14:paraId="68751DAB" w14:textId="77777777" w:rsidR="00CC6346" w:rsidRDefault="00CC6346" w:rsidP="00C74FCA">
            <w:pPr>
              <w:pStyle w:val="Heading1"/>
            </w:pPr>
          </w:p>
        </w:tc>
      </w:tr>
      <w:tr w:rsidR="009C1A99" w14:paraId="1C95EFF9" w14:textId="77777777">
        <w:trPr>
          <w:trHeight w:hRule="exact" w:val="288"/>
        </w:trPr>
        <w:tc>
          <w:tcPr>
            <w:tcW w:w="173" w:type="dxa"/>
          </w:tcPr>
          <w:p w14:paraId="2F389A5D" w14:textId="77777777" w:rsidR="009C1A99" w:rsidRDefault="00C74FCA">
            <w:r>
              <w:t xml:space="preserve"> </w:t>
            </w:r>
          </w:p>
        </w:tc>
        <w:tc>
          <w:tcPr>
            <w:tcW w:w="352" w:type="dxa"/>
          </w:tcPr>
          <w:p w14:paraId="2986BE40" w14:textId="77777777" w:rsidR="009C1A99" w:rsidRDefault="009C1A99"/>
        </w:tc>
        <w:tc>
          <w:tcPr>
            <w:tcW w:w="10275" w:type="dxa"/>
          </w:tcPr>
          <w:p w14:paraId="313D6D46" w14:textId="77777777" w:rsidR="009C1A99" w:rsidRDefault="009C1A99"/>
        </w:tc>
      </w:tr>
      <w:tr w:rsidR="009C1A99" w14:paraId="2D358E5E" w14:textId="77777777">
        <w:tc>
          <w:tcPr>
            <w:tcW w:w="173" w:type="dxa"/>
            <w:shd w:val="clear" w:color="auto" w:fill="4A66AC" w:themeFill="accent4"/>
          </w:tcPr>
          <w:p w14:paraId="3F23D942" w14:textId="77777777" w:rsidR="009C1A99" w:rsidRDefault="009C1A99"/>
        </w:tc>
        <w:tc>
          <w:tcPr>
            <w:tcW w:w="352" w:type="dxa"/>
          </w:tcPr>
          <w:p w14:paraId="5D527C7C" w14:textId="77777777" w:rsidR="009C1A99" w:rsidRDefault="009C1A99"/>
        </w:tc>
        <w:tc>
          <w:tcPr>
            <w:tcW w:w="10275" w:type="dxa"/>
          </w:tcPr>
          <w:p w14:paraId="407E9423" w14:textId="77777777" w:rsidR="009C1A99" w:rsidRDefault="00A87D11">
            <w:pPr>
              <w:pStyle w:val="Heading1"/>
            </w:pPr>
            <w:r>
              <w:t>Education</w:t>
            </w:r>
          </w:p>
          <w:p w14:paraId="5305DC8E" w14:textId="68CD53C5" w:rsidR="00C74FCA" w:rsidRPr="00C74FCA" w:rsidRDefault="00C74FCA" w:rsidP="00C74FCA">
            <w:pPr>
              <w:pStyle w:val="BodyText"/>
              <w:numPr>
                <w:ilvl w:val="0"/>
                <w:numId w:val="14"/>
              </w:numPr>
              <w:rPr>
                <w:b/>
                <w:u w:val="single"/>
              </w:rPr>
            </w:pPr>
            <w:r w:rsidRPr="00C74FCA">
              <w:t xml:space="preserve">Bachelor of Arts in Psychology, The George Washington </w:t>
            </w:r>
            <w:r w:rsidR="003E4D22">
              <w:t>University, Washington, D</w:t>
            </w:r>
            <w:r w:rsidRPr="00C74FCA">
              <w:t>C.</w:t>
            </w:r>
          </w:p>
          <w:p w14:paraId="0E92CE3E" w14:textId="1B4C29A1" w:rsidR="009C1A99" w:rsidRPr="00940063" w:rsidRDefault="00C74FCA" w:rsidP="00C74FCA">
            <w:pPr>
              <w:pStyle w:val="BodyText"/>
              <w:numPr>
                <w:ilvl w:val="0"/>
                <w:numId w:val="14"/>
              </w:numPr>
              <w:rPr>
                <w:b/>
                <w:u w:val="single"/>
              </w:rPr>
            </w:pPr>
            <w:proofErr w:type="gramStart"/>
            <w:r w:rsidRPr="00C74FCA">
              <w:t>Associate</w:t>
            </w:r>
            <w:r w:rsidR="00B2344B">
              <w:t>’</w:t>
            </w:r>
            <w:r w:rsidRPr="00C74FCA">
              <w:t>s Degree</w:t>
            </w:r>
            <w:proofErr w:type="gramEnd"/>
            <w:r w:rsidRPr="00C74FCA">
              <w:t xml:space="preserve"> in General Studies, Montgomery College, Rockville, MD.</w:t>
            </w:r>
          </w:p>
          <w:p w14:paraId="22EB0543" w14:textId="068DE91B" w:rsidR="00940063" w:rsidRPr="00940063" w:rsidRDefault="00940063" w:rsidP="00940063">
            <w:pPr>
              <w:pStyle w:val="BodyText"/>
              <w:numPr>
                <w:ilvl w:val="0"/>
                <w:numId w:val="14"/>
              </w:numPr>
            </w:pPr>
            <w:r w:rsidRPr="00940063">
              <w:t>Social Marketing Certification</w:t>
            </w:r>
            <w:r>
              <w:t xml:space="preserve">, Hootsuite Academy, </w:t>
            </w:r>
            <w:r w:rsidRPr="00940063">
              <w:t>License 11583324</w:t>
            </w:r>
            <w:r>
              <w:t>.</w:t>
            </w:r>
          </w:p>
        </w:tc>
      </w:tr>
      <w:tr w:rsidR="009C1A99" w14:paraId="4861D20F" w14:textId="77777777">
        <w:trPr>
          <w:trHeight w:hRule="exact" w:val="288"/>
        </w:trPr>
        <w:tc>
          <w:tcPr>
            <w:tcW w:w="173" w:type="dxa"/>
          </w:tcPr>
          <w:p w14:paraId="7AA37A5F" w14:textId="77777777" w:rsidR="009C1A99" w:rsidRDefault="009C1A99"/>
        </w:tc>
        <w:tc>
          <w:tcPr>
            <w:tcW w:w="352" w:type="dxa"/>
          </w:tcPr>
          <w:p w14:paraId="6C9A80A0" w14:textId="77777777" w:rsidR="009C1A99" w:rsidRDefault="009C1A99"/>
        </w:tc>
        <w:tc>
          <w:tcPr>
            <w:tcW w:w="10275" w:type="dxa"/>
          </w:tcPr>
          <w:p w14:paraId="7E456C89" w14:textId="77777777" w:rsidR="009C1A99" w:rsidRDefault="009C1A99"/>
        </w:tc>
      </w:tr>
    </w:tbl>
    <w:p w14:paraId="6BC460E3" w14:textId="77777777" w:rsidR="009C1A99" w:rsidRDefault="009C1A99">
      <w:pPr>
        <w:spacing w:line="240" w:lineRule="auto"/>
      </w:pPr>
    </w:p>
    <w:sectPr w:rsidR="009C1A99"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A1E8" w14:textId="77777777" w:rsidR="003B1787" w:rsidRDefault="003B1787">
      <w:pPr>
        <w:spacing w:line="240" w:lineRule="auto"/>
      </w:pPr>
      <w:r>
        <w:separator/>
      </w:r>
    </w:p>
  </w:endnote>
  <w:endnote w:type="continuationSeparator" w:id="0">
    <w:p w14:paraId="6BAF3FE9" w14:textId="77777777" w:rsidR="003B1787" w:rsidRDefault="003B1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04A42" w14:textId="00795CE5" w:rsidR="009C1A99" w:rsidRDefault="00404144" w:rsidP="00404144">
    <w:pPr>
      <w:pStyle w:val="Footer"/>
      <w:tabs>
        <w:tab w:val="left" w:pos="406"/>
        <w:tab w:val="right" w:pos="10800"/>
      </w:tabs>
      <w:jc w:val="left"/>
    </w:pPr>
    <w:r>
      <w:tab/>
      <w:t>Biaggi Barber</w:t>
    </w:r>
    <w:r>
      <w:tab/>
      <w:t>(240) 449-0162</w:t>
    </w:r>
    <w:r>
      <w:tab/>
      <w:t>bibar7@gmail.com</w:t>
    </w:r>
    <w:r>
      <w:tab/>
    </w:r>
    <w:r w:rsidR="00D87E95">
      <w:fldChar w:fldCharType="begin"/>
    </w:r>
    <w:r w:rsidR="00D87E95">
      <w:instrText xml:space="preserve"> Page </w:instrText>
    </w:r>
    <w:r w:rsidR="00D87E95">
      <w:fldChar w:fldCharType="separate"/>
    </w:r>
    <w:r w:rsidR="003E4D22">
      <w:rPr>
        <w:noProof/>
      </w:rPr>
      <w:t>2</w:t>
    </w:r>
    <w:r w:rsidR="00D87E9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AE7EE" w14:textId="77777777" w:rsidR="003B1787" w:rsidRDefault="003B1787">
      <w:pPr>
        <w:spacing w:line="240" w:lineRule="auto"/>
      </w:pPr>
      <w:r>
        <w:separator/>
      </w:r>
    </w:p>
  </w:footnote>
  <w:footnote w:type="continuationSeparator" w:id="0">
    <w:p w14:paraId="36C177B3" w14:textId="77777777" w:rsidR="003B1787" w:rsidRDefault="003B1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F8425" w14:textId="76EE61CD" w:rsidR="009C1A99" w:rsidRDefault="004F33F1">
    <w:pPr>
      <w:pStyle w:val="Title"/>
    </w:pPr>
    <w:r>
      <w:fldChar w:fldCharType="begin"/>
    </w:r>
    <w:r w:rsidR="00A87D11">
      <w:instrText xml:space="preserve"> PLACEHOLDER </w:instrText>
    </w:r>
    <w:r>
      <w:fldChar w:fldCharType="begin"/>
    </w:r>
    <w:r w:rsidR="00A87D11">
      <w:instrText xml:space="preserve"> IF </w:instrText>
    </w:r>
    <w:r>
      <w:fldChar w:fldCharType="begin"/>
    </w:r>
    <w:r w:rsidR="009C1A99">
      <w:instrText xml:space="preserve"> USERNAME </w:instrText>
    </w:r>
    <w:r>
      <w:fldChar w:fldCharType="separate"/>
    </w:r>
    <w:r w:rsidR="00245242">
      <w:rPr>
        <w:noProof/>
      </w:rPr>
      <w:instrText>Biaggi Barber</w:instrText>
    </w:r>
    <w:r>
      <w:fldChar w:fldCharType="end"/>
    </w:r>
    <w:r w:rsidR="00A87D11">
      <w:instrText xml:space="preserve">="" "[Your Name]" </w:instrText>
    </w:r>
    <w:r w:rsidR="003B1787">
      <w:fldChar w:fldCharType="begin"/>
    </w:r>
    <w:r w:rsidR="003B1787">
      <w:instrText xml:space="preserve"> USERNAME </w:instrText>
    </w:r>
    <w:r w:rsidR="003B1787">
      <w:fldChar w:fldCharType="separate"/>
    </w:r>
    <w:r w:rsidR="00245242">
      <w:rPr>
        <w:noProof/>
      </w:rPr>
      <w:instrText>Biaggi Barber</w:instrText>
    </w:r>
    <w:r w:rsidR="003B1787">
      <w:rPr>
        <w:noProof/>
      </w:rPr>
      <w:fldChar w:fldCharType="end"/>
    </w:r>
    <w:r>
      <w:fldChar w:fldCharType="separate"/>
    </w:r>
    <w:r w:rsidR="00245242">
      <w:rPr>
        <w:noProof/>
      </w:rPr>
      <w:instrText>Biaggi Barber</w:instrText>
    </w:r>
    <w:r>
      <w:fldChar w:fldCharType="end"/>
    </w:r>
    <w:r w:rsidR="00A87D11">
      <w:instrText xml:space="preserve"> \* MERGEFORMAT</w:instrText>
    </w:r>
    <w:r>
      <w:fldChar w:fldCharType="separate"/>
    </w:r>
    <w:r w:rsidR="003E4D22">
      <w:t xml:space="preserve">Biaggi </w:t>
    </w:r>
    <w:r w:rsidR="003E4D22">
      <w:rPr>
        <w:noProof/>
      </w:rPr>
      <w:t>Barber</w:t>
    </w:r>
    <w:r>
      <w:fldChar w:fldCharType="end"/>
    </w:r>
  </w:p>
  <w:p w14:paraId="195D30F9" w14:textId="7C16EF8E" w:rsidR="009C1A99" w:rsidRDefault="00A555CD">
    <w:pPr>
      <w:pStyle w:val="ContactDetails"/>
    </w:pPr>
    <w:r>
      <w:t>5702 Calverton St. Catonsville, MD 21228</w:t>
    </w:r>
    <w:r w:rsidR="00A87D11">
      <w:br/>
      <w:t xml:space="preserve">Phone: </w:t>
    </w:r>
    <w:r w:rsidR="00C74FCA">
      <w:t>(240) 449-0162</w:t>
    </w:r>
    <w:r w:rsidR="00A87D11">
      <w:t xml:space="preserve"> E-Mail: </w:t>
    </w:r>
    <w:r w:rsidR="00C74FCA">
      <w:t>bibar7@gmail.com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5F2288"/>
    <w:multiLevelType w:val="hybridMultilevel"/>
    <w:tmpl w:val="0DCCA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8E4B86"/>
    <w:multiLevelType w:val="hybridMultilevel"/>
    <w:tmpl w:val="20E43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B8722D"/>
    <w:multiLevelType w:val="hybridMultilevel"/>
    <w:tmpl w:val="08B68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997C3E"/>
    <w:multiLevelType w:val="hybridMultilevel"/>
    <w:tmpl w:val="CB400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89239F"/>
    <w:multiLevelType w:val="hybridMultilevel"/>
    <w:tmpl w:val="A43AB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EB40EC"/>
    <w:multiLevelType w:val="hybridMultilevel"/>
    <w:tmpl w:val="AFB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C74FCA"/>
    <w:rsid w:val="00177476"/>
    <w:rsid w:val="00245242"/>
    <w:rsid w:val="00246CC7"/>
    <w:rsid w:val="0031575B"/>
    <w:rsid w:val="003B08AC"/>
    <w:rsid w:val="003B1787"/>
    <w:rsid w:val="003E4D22"/>
    <w:rsid w:val="00404144"/>
    <w:rsid w:val="00433C2C"/>
    <w:rsid w:val="004F33F1"/>
    <w:rsid w:val="005E107F"/>
    <w:rsid w:val="006A65DA"/>
    <w:rsid w:val="007058A2"/>
    <w:rsid w:val="0089614F"/>
    <w:rsid w:val="008F2DBA"/>
    <w:rsid w:val="009155BE"/>
    <w:rsid w:val="00940063"/>
    <w:rsid w:val="009C1A99"/>
    <w:rsid w:val="00A0773B"/>
    <w:rsid w:val="00A1191A"/>
    <w:rsid w:val="00A130C3"/>
    <w:rsid w:val="00A555CD"/>
    <w:rsid w:val="00A57641"/>
    <w:rsid w:val="00A87D11"/>
    <w:rsid w:val="00B2344B"/>
    <w:rsid w:val="00BF4897"/>
    <w:rsid w:val="00C34F72"/>
    <w:rsid w:val="00C74FCA"/>
    <w:rsid w:val="00CA5EAF"/>
    <w:rsid w:val="00CC6346"/>
    <w:rsid w:val="00D42E78"/>
    <w:rsid w:val="00D87E95"/>
    <w:rsid w:val="00E72818"/>
    <w:rsid w:val="00F7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18E1D"/>
  <w15:docId w15:val="{8D92667C-96E2-264C-B5B7-D82558F2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semiHidden/>
    <w:unhideWhenUsed/>
    <w:rsid w:val="00177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5846">
      <w:bodyDiv w:val="1"/>
      <w:marLeft w:val="0"/>
      <w:marRight w:val="0"/>
      <w:marTop w:val="0"/>
      <w:marBottom w:val="0"/>
      <w:divBdr>
        <w:top w:val="none" w:sz="0" w:space="0" w:color="auto"/>
        <w:left w:val="none" w:sz="0" w:space="0" w:color="auto"/>
        <w:bottom w:val="none" w:sz="0" w:space="0" w:color="auto"/>
        <w:right w:val="none" w:sz="0" w:space="0" w:color="auto"/>
      </w:divBdr>
    </w:div>
    <w:div w:id="412895434">
      <w:bodyDiv w:val="1"/>
      <w:marLeft w:val="0"/>
      <w:marRight w:val="0"/>
      <w:marTop w:val="0"/>
      <w:marBottom w:val="0"/>
      <w:divBdr>
        <w:top w:val="none" w:sz="0" w:space="0" w:color="auto"/>
        <w:left w:val="none" w:sz="0" w:space="0" w:color="auto"/>
        <w:bottom w:val="none" w:sz="0" w:space="0" w:color="auto"/>
        <w:right w:val="none" w:sz="0" w:space="0" w:color="auto"/>
      </w:divBdr>
    </w:div>
    <w:div w:id="1155031698">
      <w:bodyDiv w:val="1"/>
      <w:marLeft w:val="0"/>
      <w:marRight w:val="0"/>
      <w:marTop w:val="0"/>
      <w:marBottom w:val="0"/>
      <w:divBdr>
        <w:top w:val="none" w:sz="0" w:space="0" w:color="auto"/>
        <w:left w:val="none" w:sz="0" w:space="0" w:color="auto"/>
        <w:bottom w:val="none" w:sz="0" w:space="0" w:color="auto"/>
        <w:right w:val="none" w:sz="0" w:space="0" w:color="auto"/>
      </w:divBdr>
    </w:div>
    <w:div w:id="1166087793">
      <w:bodyDiv w:val="1"/>
      <w:marLeft w:val="0"/>
      <w:marRight w:val="0"/>
      <w:marTop w:val="0"/>
      <w:marBottom w:val="0"/>
      <w:divBdr>
        <w:top w:val="none" w:sz="0" w:space="0" w:color="auto"/>
        <w:left w:val="none" w:sz="0" w:space="0" w:color="auto"/>
        <w:bottom w:val="none" w:sz="0" w:space="0" w:color="auto"/>
        <w:right w:val="none" w:sz="0" w:space="0" w:color="auto"/>
      </w:divBdr>
    </w:div>
    <w:div w:id="1182090433">
      <w:bodyDiv w:val="1"/>
      <w:marLeft w:val="0"/>
      <w:marRight w:val="0"/>
      <w:marTop w:val="0"/>
      <w:marBottom w:val="0"/>
      <w:divBdr>
        <w:top w:val="none" w:sz="0" w:space="0" w:color="auto"/>
        <w:left w:val="none" w:sz="0" w:space="0" w:color="auto"/>
        <w:bottom w:val="none" w:sz="0" w:space="0" w:color="auto"/>
        <w:right w:val="none" w:sz="0" w:space="0" w:color="auto"/>
      </w:divBdr>
    </w:div>
    <w:div w:id="1223368892">
      <w:bodyDiv w:val="1"/>
      <w:marLeft w:val="0"/>
      <w:marRight w:val="0"/>
      <w:marTop w:val="0"/>
      <w:marBottom w:val="0"/>
      <w:divBdr>
        <w:top w:val="none" w:sz="0" w:space="0" w:color="auto"/>
        <w:left w:val="none" w:sz="0" w:space="0" w:color="auto"/>
        <w:bottom w:val="none" w:sz="0" w:space="0" w:color="auto"/>
        <w:right w:val="none" w:sz="0" w:space="0" w:color="auto"/>
      </w:divBdr>
    </w:div>
    <w:div w:id="1373070881">
      <w:bodyDiv w:val="1"/>
      <w:marLeft w:val="0"/>
      <w:marRight w:val="0"/>
      <w:marTop w:val="0"/>
      <w:marBottom w:val="0"/>
      <w:divBdr>
        <w:top w:val="none" w:sz="0" w:space="0" w:color="auto"/>
        <w:left w:val="none" w:sz="0" w:space="0" w:color="auto"/>
        <w:bottom w:val="none" w:sz="0" w:space="0" w:color="auto"/>
        <w:right w:val="none" w:sz="0" w:space="0" w:color="auto"/>
      </w:divBdr>
    </w:div>
    <w:div w:id="1389720539">
      <w:bodyDiv w:val="1"/>
      <w:marLeft w:val="0"/>
      <w:marRight w:val="0"/>
      <w:marTop w:val="0"/>
      <w:marBottom w:val="0"/>
      <w:divBdr>
        <w:top w:val="none" w:sz="0" w:space="0" w:color="auto"/>
        <w:left w:val="none" w:sz="0" w:space="0" w:color="auto"/>
        <w:bottom w:val="none" w:sz="0" w:space="0" w:color="auto"/>
        <w:right w:val="none" w:sz="0" w:space="0" w:color="auto"/>
      </w:divBdr>
    </w:div>
    <w:div w:id="1676029430">
      <w:bodyDiv w:val="1"/>
      <w:marLeft w:val="0"/>
      <w:marRight w:val="0"/>
      <w:marTop w:val="0"/>
      <w:marBottom w:val="0"/>
      <w:divBdr>
        <w:top w:val="none" w:sz="0" w:space="0" w:color="auto"/>
        <w:left w:val="none" w:sz="0" w:space="0" w:color="auto"/>
        <w:bottom w:val="none" w:sz="0" w:space="0" w:color="auto"/>
        <w:right w:val="none" w:sz="0" w:space="0" w:color="auto"/>
      </w:divBdr>
    </w:div>
    <w:div w:id="2033264897">
      <w:bodyDiv w:val="1"/>
      <w:marLeft w:val="0"/>
      <w:marRight w:val="0"/>
      <w:marTop w:val="0"/>
      <w:marBottom w:val="0"/>
      <w:divBdr>
        <w:top w:val="none" w:sz="0" w:space="0" w:color="auto"/>
        <w:left w:val="none" w:sz="0" w:space="0" w:color="auto"/>
        <w:bottom w:val="none" w:sz="0" w:space="0" w:color="auto"/>
        <w:right w:val="none" w:sz="0" w:space="0" w:color="auto"/>
      </w:divBdr>
    </w:div>
    <w:div w:id="20768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bar7.github.i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EC8C3212BA064DBF5E4B1E0048F0A1"/>
        <w:category>
          <w:name w:val="General"/>
          <w:gallery w:val="placeholder"/>
        </w:category>
        <w:types>
          <w:type w:val="bbPlcHdr"/>
        </w:types>
        <w:behaviors>
          <w:behavior w:val="content"/>
        </w:behaviors>
        <w:guid w:val="{63F7A85B-99BA-AF40-9BD2-F0F47713522F}"/>
      </w:docPartPr>
      <w:docPartBody>
        <w:p w:rsidR="00202118" w:rsidRDefault="00202118">
          <w:pPr>
            <w:pStyle w:val="CBEC8C3212BA064DBF5E4B1E0048F0A1"/>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5AAF64F530DCC4D8F4A0C26F4D0CAF7"/>
        <w:category>
          <w:name w:val="General"/>
          <w:gallery w:val="placeholder"/>
        </w:category>
        <w:types>
          <w:type w:val="bbPlcHdr"/>
        </w:types>
        <w:behaviors>
          <w:behavior w:val="content"/>
        </w:behaviors>
        <w:guid w:val="{FF93BFCF-98AF-6B4C-A525-E23126D3B46F}"/>
      </w:docPartPr>
      <w:docPartBody>
        <w:p w:rsidR="00202118" w:rsidRDefault="00202118">
          <w:pPr>
            <w:pStyle w:val="F5AAF64F530DCC4D8F4A0C26F4D0CAF7"/>
          </w:pPr>
          <w:r>
            <w:t>Lorem ipsum dolor</w:t>
          </w:r>
        </w:p>
      </w:docPartBody>
    </w:docPart>
    <w:docPart>
      <w:docPartPr>
        <w:name w:val="C2D5F15EFDB93C46ABAE8AF57FE118F7"/>
        <w:category>
          <w:name w:val="General"/>
          <w:gallery w:val="placeholder"/>
        </w:category>
        <w:types>
          <w:type w:val="bbPlcHdr"/>
        </w:types>
        <w:behaviors>
          <w:behavior w:val="content"/>
        </w:behaviors>
        <w:guid w:val="{A778C354-FFAE-8441-B5C1-DADB8378BF23}"/>
      </w:docPartPr>
      <w:docPartBody>
        <w:p w:rsidR="00202118" w:rsidRDefault="00202118">
          <w:pPr>
            <w:pStyle w:val="C2D5F15EFDB93C46ABAE8AF57FE118F7"/>
          </w:pPr>
          <w:r>
            <w:t>Lorem ipsum dolor</w:t>
          </w:r>
        </w:p>
      </w:docPartBody>
    </w:docPart>
    <w:docPart>
      <w:docPartPr>
        <w:name w:val="7076D657319E4C41BE8B05BAF131F0CC"/>
        <w:category>
          <w:name w:val="General"/>
          <w:gallery w:val="placeholder"/>
        </w:category>
        <w:types>
          <w:type w:val="bbPlcHdr"/>
        </w:types>
        <w:behaviors>
          <w:behavior w:val="content"/>
        </w:behaviors>
        <w:guid w:val="{FC45A96E-C2B4-414E-B6B7-84EE5BFF40EF}"/>
      </w:docPartPr>
      <w:docPartBody>
        <w:p w:rsidR="00202118" w:rsidRDefault="00202118">
          <w:pPr>
            <w:pStyle w:val="7076D657319E4C41BE8B05BAF131F0CC"/>
          </w:pPr>
          <w:r>
            <w:t>Etiam cursus suscipit enim. Nulla facilisi. Integer eleifend diam eu diam. Donec dapibus enim sollicitudin nulla. Nam hendrerit. Nunc id nisi. Curabitur sed neque. Pellentesque placerat consequat pede.</w:t>
          </w:r>
        </w:p>
      </w:docPartBody>
    </w:docPart>
    <w:docPart>
      <w:docPartPr>
        <w:name w:val="7A61735898167F4EAFFE1993E5692BFC"/>
        <w:category>
          <w:name w:val="General"/>
          <w:gallery w:val="placeholder"/>
        </w:category>
        <w:types>
          <w:type w:val="bbPlcHdr"/>
        </w:types>
        <w:behaviors>
          <w:behavior w:val="content"/>
        </w:behaviors>
        <w:guid w:val="{B13CE3C0-2F67-1F4A-B060-2AFFC7A86B8C}"/>
      </w:docPartPr>
      <w:docPartBody>
        <w:p w:rsidR="00202118" w:rsidRDefault="00202118">
          <w:pPr>
            <w:pStyle w:val="7A61735898167F4EAFFE1993E5692BFC"/>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118"/>
    <w:rsid w:val="00202118"/>
    <w:rsid w:val="0033071F"/>
    <w:rsid w:val="005C6DD5"/>
    <w:rsid w:val="00831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BEC8C3212BA064DBF5E4B1E0048F0A1">
    <w:name w:val="CBEC8C3212BA064DBF5E4B1E0048F0A1"/>
  </w:style>
  <w:style w:type="paragraph" w:customStyle="1" w:styleId="F5AAF64F530DCC4D8F4A0C26F4D0CAF7">
    <w:name w:val="F5AAF64F530DCC4D8F4A0C26F4D0CAF7"/>
  </w:style>
  <w:style w:type="paragraph" w:customStyle="1" w:styleId="C13BDA09942EB3459F16F7B39DF30239">
    <w:name w:val="C13BDA09942EB3459F16F7B39DF30239"/>
  </w:style>
  <w:style w:type="paragraph" w:customStyle="1" w:styleId="C2D5F15EFDB93C46ABAE8AF57FE118F7">
    <w:name w:val="C2D5F15EFDB93C46ABAE8AF57FE118F7"/>
  </w:style>
  <w:style w:type="paragraph" w:customStyle="1" w:styleId="7076D657319E4C41BE8B05BAF131F0CC">
    <w:name w:val="7076D657319E4C41BE8B05BAF131F0CC"/>
  </w:style>
  <w:style w:type="paragraph" w:customStyle="1" w:styleId="2A87AD0A9A651549A925DE045E221683">
    <w:name w:val="2A87AD0A9A651549A925DE045E221683"/>
  </w:style>
  <w:style w:type="paragraph" w:customStyle="1" w:styleId="7A61735898167F4EAFFE1993E5692BFC">
    <w:name w:val="7A61735898167F4EAFFE1993E5692BFC"/>
  </w:style>
  <w:style w:type="paragraph" w:customStyle="1" w:styleId="7A7D6DC54414FD4B88D1A2A1CBEE8F33">
    <w:name w:val="7A7D6DC54414FD4B88D1A2A1CBEE8F33"/>
  </w:style>
  <w:style w:type="paragraph" w:customStyle="1" w:styleId="497361DE5C438148A9120ECC6810FF4A">
    <w:name w:val="497361DE5C438148A9120ECC6810FF4A"/>
  </w:style>
  <w:style w:type="paragraph" w:customStyle="1" w:styleId="4499FCD62FBCFD4D90A2B16E48CCA627">
    <w:name w:val="4499FCD62FBCFD4D90A2B16E48CCA627"/>
  </w:style>
  <w:style w:type="paragraph" w:customStyle="1" w:styleId="2F9F5E32CCA6C74DA761BBDCF77F641C">
    <w:name w:val="2F9F5E32CCA6C74DA761BBDCF77F641C"/>
  </w:style>
  <w:style w:type="paragraph" w:customStyle="1" w:styleId="779942FCEFC2A24EA15EA3F06557C9BC">
    <w:name w:val="779942FCEFC2A24EA15EA3F06557C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Macintosh%20HD:Applications:Microsoft%20Office%202011:Office:Media:Templates:Print%20Layout%20View:Resumes:Grayscale%20Resume.dotx</Template>
  <TotalTime>1</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Biaggi Barber</dc:creator>
  <cp:keywords/>
  <dc:description/>
  <cp:lastModifiedBy>Biaggi Barber</cp:lastModifiedBy>
  <cp:revision>2</cp:revision>
  <cp:lastPrinted>2019-08-04T11:37:00Z</cp:lastPrinted>
  <dcterms:created xsi:type="dcterms:W3CDTF">2019-08-17T08:55:00Z</dcterms:created>
  <dcterms:modified xsi:type="dcterms:W3CDTF">2019-08-17T08:55:00Z</dcterms:modified>
  <cp:category/>
</cp:coreProperties>
</file>